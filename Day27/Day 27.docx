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690B33" w:rsidRDefault="00EC450D">
              <w:pPr>
                <w:pStyle w:val="Publishwithline"/>
              </w:pPr>
              <w:r>
                <w:t xml:space="preserve">Day </w:t>
              </w:r>
              <w:r w:rsidR="007A6099">
                <w:t>2</w:t>
              </w:r>
              <w:r w:rsidR="00E057DE">
                <w:t>7</w:t>
              </w:r>
              <w:r>
                <w:t xml:space="preserve">: </w:t>
              </w:r>
              <w:r w:rsidR="00C00D3A">
                <w:t>Using HttpClient with Xamarin.Android</w:t>
              </w:r>
            </w:p>
          </w:sdtContent>
        </w:sdt>
        <w:p w:rsidR="00690B33" w:rsidRDefault="00690B33">
          <w:pPr>
            <w:pStyle w:val="underline"/>
          </w:pPr>
        </w:p>
        <w:p w:rsidR="00690B33" w:rsidRDefault="00E057DE">
          <w:pPr>
            <w:pStyle w:val="PadderBetweenControlandBody"/>
          </w:pPr>
        </w:p>
      </w:sdtContent>
    </w:sdt>
    <w:p w:rsidR="00CE5016" w:rsidRDefault="00CE5016" w:rsidP="001B70CF">
      <w:r>
        <w:t>Today, we will look at how we can use HttpClient to read data from a remote API and display it in a List (RecyclerView). We are looking at HttpClient in today’s example, but you can use any library like WebClient, RestSharp or any other library of your choice.</w:t>
      </w:r>
    </w:p>
    <w:p w:rsidR="00CE5016" w:rsidRDefault="00CE5016" w:rsidP="001B70CF">
      <w:r>
        <w:t xml:space="preserve">Keeping to the theme of showing Star Wars data in this series, today, we will consume the Star Wars API </w:t>
      </w:r>
      <w:hyperlink r:id="rId7" w:history="1">
        <w:r w:rsidRPr="001E7ED4">
          <w:rPr>
            <w:rStyle w:val="Hyperlink"/>
          </w:rPr>
          <w:t>https://swapi.co/documentation</w:t>
        </w:r>
      </w:hyperlink>
      <w:r w:rsidR="001259BC">
        <w:t>.</w:t>
      </w:r>
      <w:r>
        <w:t xml:space="preserve"> </w:t>
      </w:r>
    </w:p>
    <w:p w:rsidR="009F6964" w:rsidRDefault="009F6964" w:rsidP="001B70CF">
      <w:r>
        <w:t>To use HttpClient in your Xamarin.Android Application, you should first install the HttpClient Nuget Package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964" w:rsidTr="009F6964">
        <w:tc>
          <w:tcPr>
            <w:tcW w:w="9350" w:type="dxa"/>
          </w:tcPr>
          <w:p w:rsidR="009F6964" w:rsidRDefault="009F6964" w:rsidP="001B70CF">
            <w:r w:rsidRPr="009F6964">
              <w:t>PM&gt; Install-Package Microsoft.Net.Http</w:t>
            </w:r>
          </w:p>
        </w:tc>
      </w:tr>
    </w:tbl>
    <w:p w:rsidR="009F6964" w:rsidRDefault="009F6964" w:rsidP="001B70CF"/>
    <w:p w:rsidR="009F6964" w:rsidRDefault="009F6964" w:rsidP="001B70CF">
      <w:r>
        <w:t xml:space="preserve">Although optional, I highly recommend using </w:t>
      </w:r>
      <w:hyperlink r:id="rId8" w:history="1">
        <w:r w:rsidRPr="009F6964">
          <w:rPr>
            <w:rStyle w:val="Hyperlink"/>
          </w:rPr>
          <w:t>Paul Betts’</w:t>
        </w:r>
      </w:hyperlink>
      <w:r>
        <w:t xml:space="preserve"> </w:t>
      </w:r>
      <w:hyperlink r:id="rId9" w:history="1">
        <w:r w:rsidRPr="009F6964">
          <w:rPr>
            <w:rStyle w:val="Hyperlink"/>
          </w:rPr>
          <w:t>ModernHttpClient</w:t>
        </w:r>
      </w:hyperlink>
      <w:r>
        <w:t>, a library that uses platform-specific networking libraries like NSURLSession on iOS and OkHttp on Android with just a single line of code</w:t>
      </w:r>
      <w:r w:rsidR="00C72760">
        <w:t>. In short, your Http calls will be faster when using ModernHttpCilent along with HttpClient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6964" w:rsidTr="009F6964">
        <w:tc>
          <w:tcPr>
            <w:tcW w:w="9350" w:type="dxa"/>
          </w:tcPr>
          <w:p w:rsidR="009F6964" w:rsidRDefault="009F6964" w:rsidP="001B70CF">
            <w:r w:rsidRPr="009F6964">
              <w:t>PM&gt; Install-Package modernhttpclient</w:t>
            </w:r>
          </w:p>
        </w:tc>
      </w:tr>
    </w:tbl>
    <w:p w:rsidR="009F6964" w:rsidRDefault="009F6964" w:rsidP="001B70CF"/>
    <w:p w:rsidR="001259BC" w:rsidRDefault="00CE5016" w:rsidP="001B70CF">
      <w:r>
        <w:t>We will be consumi</w:t>
      </w:r>
      <w:r w:rsidR="001259BC">
        <w:t xml:space="preserve">ng the Films end point </w:t>
      </w:r>
      <w:hyperlink r:id="rId10" w:history="1">
        <w:r w:rsidR="00393E1B" w:rsidRPr="001E7ED4">
          <w:rPr>
            <w:rStyle w:val="Hyperlink"/>
          </w:rPr>
          <w:t>https://swapi.co/documentation#films</w:t>
        </w:r>
      </w:hyperlink>
      <w:r w:rsidR="00393E1B">
        <w:t xml:space="preserve"> </w:t>
      </w:r>
      <w:r w:rsidR="001259BC">
        <w:t>in the Star Wars API</w:t>
      </w:r>
      <w:r w:rsidR="00393E1B">
        <w:t>. We will also be doing this in a PCL as a way to show using class libraries in your Xamarin.Android Application. We will be showing the data in a RecyclerView, please refer to the RecyclerView post to get more detail on how RecyclerView works.</w:t>
      </w:r>
    </w:p>
    <w:p w:rsidR="00393E1B" w:rsidRDefault="00393E1B" w:rsidP="001B70CF">
      <w:r>
        <w:t xml:space="preserve">First, let’s add a new PCL class library called “StarWars.Api.Repository”. To it, let’s add Movie.cs file. This class will be indicative of the model that gets returned from the Films API call. I used the handy </w:t>
      </w:r>
      <w:hyperlink r:id="rId11" w:history="1">
        <w:r w:rsidRPr="001E7ED4">
          <w:rPr>
            <w:rStyle w:val="Hyperlink"/>
          </w:rPr>
          <w:t>http://json2csharp.com/</w:t>
        </w:r>
      </w:hyperlink>
      <w:r>
        <w:t xml:space="preserve"> to automatically generate my model class from the end point URL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3E1B" w:rsidTr="00393E1B">
        <w:tc>
          <w:tcPr>
            <w:tcW w:w="9350" w:type="dxa"/>
          </w:tcPr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ReSharper disable InconsistentNaming - Naming for remote api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StarWars.Api.Repository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title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episode_id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opening_crawl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director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release_date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characters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planets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starships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vehicles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species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created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edited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Films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count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next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previous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results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93E1B" w:rsidRDefault="00393E1B" w:rsidP="00393E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93E1B" w:rsidRDefault="00393E1B" w:rsidP="00393E1B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72760" w:rsidRDefault="00D3544D" w:rsidP="001B70CF">
      <w:r>
        <w:t xml:space="preserve">Gist file link: </w:t>
      </w:r>
      <w:hyperlink r:id="rId12" w:history="1">
        <w:r w:rsidRPr="001E7ED4">
          <w:rPr>
            <w:rStyle w:val="Hyperlink"/>
          </w:rPr>
          <w:t>https://gist.github.com/vkoppaka/6ded995bea96702219b7</w:t>
        </w:r>
      </w:hyperlink>
      <w:r>
        <w:t xml:space="preserve"> </w:t>
      </w:r>
    </w:p>
    <w:p w:rsidR="00393E1B" w:rsidRDefault="00393E1B" w:rsidP="001B70CF">
      <w:r>
        <w:t xml:space="preserve">Next up is our Http reading code, let’s look at </w:t>
      </w:r>
      <w:r w:rsidR="00D3544D">
        <w:t>how to create an HttpClient using ModernHttpClient</w:t>
      </w:r>
      <w:r>
        <w:t xml:space="preserve">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44D" w:rsidTr="00D3544D">
        <w:tc>
          <w:tcPr>
            <w:tcW w:w="9350" w:type="dxa"/>
          </w:tcPr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GetHttpClient()</w:t>
            </w: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httpClient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HttpClient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NativeMessageHandler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BaseAddress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ServiceEndPoints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.StartWarsApiBaseUri)</w:t>
            </w: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};</w:t>
            </w: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httpClient.DefaultRequestHeaders.Accept.Clear();</w:t>
            </w: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httpClient.DefaultRequestHeaders.Accept.Add(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MediaTypeWithQualityHeaderValue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"application/json"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3544D" w:rsidRDefault="00D3544D" w:rsidP="00D354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httpClient;</w:t>
            </w:r>
          </w:p>
          <w:p w:rsidR="00D3544D" w:rsidRDefault="00D3544D" w:rsidP="00D3544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D3544D" w:rsidRDefault="00D3544D" w:rsidP="001B70CF">
      <w:r>
        <w:t xml:space="preserve">Gist file link: </w:t>
      </w:r>
      <w:hyperlink r:id="rId13" w:history="1">
        <w:r w:rsidRPr="001E7ED4">
          <w:rPr>
            <w:rStyle w:val="Hyperlink"/>
          </w:rPr>
          <w:t>https://gist.github.com/vkoppaka/1216654df0a5fde2e391</w:t>
        </w:r>
      </w:hyperlink>
      <w:r>
        <w:t xml:space="preserve"> </w:t>
      </w:r>
    </w:p>
    <w:p w:rsidR="00D3544D" w:rsidRDefault="00D3544D" w:rsidP="001B70CF">
      <w:r>
        <w:t xml:space="preserve">As you can see from the HttpClient constructor, we are passing NativeMessageHandler which is part of the </w:t>
      </w:r>
      <w:r w:rsidR="00526262">
        <w:t>ModernHttpClient Nuget package. We are also letting the HttpClient know about the BaseAddress of the API and are telling that we will only be accepting json type requests.</w:t>
      </w:r>
    </w:p>
    <w:p w:rsidR="00526262" w:rsidRDefault="00E3391E" w:rsidP="001B70CF">
      <w:r>
        <w:t>Let’s take a look at the method that gets all films data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91E" w:rsidTr="00E3391E">
        <w:tc>
          <w:tcPr>
            <w:tcW w:w="9350" w:type="dxa"/>
          </w:tcPr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Films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GetAllFilms()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httpClient = GetHttpClient();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response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httpClient.GetAsync(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ServiceEndPoints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.GetFilmsUri).ConfigureAwait(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(response.IsSuccessStatusCode)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content = response.Content;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jsonString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content.ReadAsStringAsync().ConfigureAwait(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.DeserializeObject&lt;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Films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&gt;(jsonString);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Films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E3391E" w:rsidRDefault="00E3391E" w:rsidP="00E3391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E3391E" w:rsidRDefault="00E3391E" w:rsidP="001B70CF">
      <w:r>
        <w:t xml:space="preserve">Gist file link: </w:t>
      </w:r>
      <w:hyperlink r:id="rId14" w:history="1">
        <w:r w:rsidRPr="001E7ED4">
          <w:rPr>
            <w:rStyle w:val="Hyperlink"/>
          </w:rPr>
          <w:t>https://gist.github.com/vkoppaka/c9cf3250193b278c27be</w:t>
        </w:r>
      </w:hyperlink>
      <w:r>
        <w:t xml:space="preserve"> </w:t>
      </w:r>
    </w:p>
    <w:p w:rsidR="00E3391E" w:rsidRDefault="00E3391E" w:rsidP="001B70CF">
      <w:r>
        <w:t>We are using HttpClient’s GetAsync method and reading a Json string of the content. Finally, we are using JSON.NET to deserialize the Json string to the Film class from above.</w:t>
      </w:r>
    </w:p>
    <w:p w:rsidR="00E3391E" w:rsidRDefault="00E3391E" w:rsidP="001B70CF">
      <w:r>
        <w:t>To show this films data in our RecyclerView we will use the following code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91E" w:rsidTr="00E3391E">
        <w:tc>
          <w:tcPr>
            <w:tcW w:w="9350" w:type="dxa"/>
          </w:tcPr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Android.App;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Android.OS;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Android.Support.V7.Widget;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Android.Widget;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StarWars.Api.Repository;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RecyclerViewSample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(Label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"RecyclerViewSample"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MainLauncher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Icon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"@drawable/icon"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MainActivity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BaseActivity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LayoutResource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.main; }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RecyclerView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recyclerView;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ProgressBar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activityIndicator;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RecyclerView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LayoutManager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layoutManager;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OnCreate(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Bundle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bundle)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.OnCreate(bundle);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recyclerView = FindViewById&lt;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RecyclerView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.recyclerView);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activityIndicator = FindViewById&lt;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ProgressBar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.activityIndicator);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activityIndicator.Visibility = Android.Views.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ViewStates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.Visible;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layoutManager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LinearLayoutManager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LinearLayoutManager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.Vertical,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recyclerView.SetLayoutManager(layoutManager);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MoviesRepository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films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repository.GetAllFilms();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moviesAdapter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MovieAdapter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(films.results);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recyclerView.SetAdapter(moviesAdapter);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activityIndicator.Visibility = Android.Views.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ViewStates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.Gone;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SupportActionBar.SetDisplayHomeAsUpEnabled(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SupportActionBar.SetHomeButtonEnabled(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E3391E" w:rsidRDefault="00E3391E" w:rsidP="00E339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391E" w:rsidRDefault="00E3391E" w:rsidP="001B70CF"/>
        </w:tc>
      </w:tr>
    </w:tbl>
    <w:p w:rsidR="00E3391E" w:rsidRDefault="00E3391E" w:rsidP="001B70CF"/>
    <w:p w:rsidR="00526262" w:rsidRDefault="00E3391E" w:rsidP="001B70CF">
      <w:r>
        <w:t xml:space="preserve">The only change from the previous </w:t>
      </w:r>
      <w:r w:rsidR="00C73F94">
        <w:t xml:space="preserve">RecyclerView </w:t>
      </w:r>
      <w:r>
        <w:t xml:space="preserve">post </w:t>
      </w:r>
      <w:r w:rsidR="00C73F94">
        <w:t xml:space="preserve">to this is that we are using GetAllFilms method from MoviesRepository class and passing it to the adapter. </w:t>
      </w:r>
    </w:p>
    <w:p w:rsidR="00C73F94" w:rsidRDefault="00C73F94" w:rsidP="001B70CF">
      <w:r>
        <w:t>If you were to run the application, (after rest of the RecyclerView setup is done), it would look like this –</w:t>
      </w:r>
    </w:p>
    <w:p w:rsidR="00C73F94" w:rsidRDefault="00C73F94" w:rsidP="001B70CF">
      <w:r>
        <w:rPr>
          <w:noProof/>
        </w:rPr>
        <w:drawing>
          <wp:inline distT="0" distB="0" distL="0" distR="0" wp14:anchorId="309ECD56" wp14:editId="6E73AE4A">
            <wp:extent cx="5314286" cy="9390476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9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4" w:rsidRDefault="00C73F94" w:rsidP="001B70CF">
      <w:r>
        <w:t>That’s it for today, tomorrow we will look at a similar example using SQLite database.</w:t>
      </w:r>
    </w:p>
    <w:p w:rsidR="00393E1B" w:rsidRDefault="00393E1B" w:rsidP="001B70CF"/>
    <w:sectPr w:rsidR="00393E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90565"/>
    <w:multiLevelType w:val="hybridMultilevel"/>
    <w:tmpl w:val="2C54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3670"/>
    <w:multiLevelType w:val="hybridMultilevel"/>
    <w:tmpl w:val="A08CA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5189"/>
    <w:multiLevelType w:val="hybridMultilevel"/>
    <w:tmpl w:val="69C4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22B1"/>
    <w:multiLevelType w:val="hybridMultilevel"/>
    <w:tmpl w:val="4132A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D6900"/>
    <w:multiLevelType w:val="hybridMultilevel"/>
    <w:tmpl w:val="C9C87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05F36"/>
    <w:multiLevelType w:val="hybridMultilevel"/>
    <w:tmpl w:val="D77AE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97EC0"/>
    <w:multiLevelType w:val="hybridMultilevel"/>
    <w:tmpl w:val="D27C7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22997"/>
    <w:multiLevelType w:val="hybridMultilevel"/>
    <w:tmpl w:val="636A5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A68F8"/>
    <w:multiLevelType w:val="hybridMultilevel"/>
    <w:tmpl w:val="59B6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D61AF"/>
    <w:multiLevelType w:val="hybridMultilevel"/>
    <w:tmpl w:val="4AAAB6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42175"/>
    <w:multiLevelType w:val="hybridMultilevel"/>
    <w:tmpl w:val="1FA8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412D6"/>
    <w:multiLevelType w:val="hybridMultilevel"/>
    <w:tmpl w:val="B426B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B0976"/>
    <w:multiLevelType w:val="hybridMultilevel"/>
    <w:tmpl w:val="51AE02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541CF"/>
    <w:multiLevelType w:val="hybridMultilevel"/>
    <w:tmpl w:val="EB246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2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C450D"/>
    <w:rsid w:val="000251C4"/>
    <w:rsid w:val="00036B2A"/>
    <w:rsid w:val="00063B8B"/>
    <w:rsid w:val="000B47C0"/>
    <w:rsid w:val="000B49B7"/>
    <w:rsid w:val="000C1C8C"/>
    <w:rsid w:val="000C44A2"/>
    <w:rsid w:val="001259BC"/>
    <w:rsid w:val="00127F64"/>
    <w:rsid w:val="00135EE7"/>
    <w:rsid w:val="00137B47"/>
    <w:rsid w:val="00152F21"/>
    <w:rsid w:val="001669FC"/>
    <w:rsid w:val="0017016A"/>
    <w:rsid w:val="001772D2"/>
    <w:rsid w:val="00180260"/>
    <w:rsid w:val="0019188F"/>
    <w:rsid w:val="00193935"/>
    <w:rsid w:val="00194D67"/>
    <w:rsid w:val="001A05D3"/>
    <w:rsid w:val="001B70CF"/>
    <w:rsid w:val="001C5C81"/>
    <w:rsid w:val="001C6DAB"/>
    <w:rsid w:val="001E72C1"/>
    <w:rsid w:val="001F1830"/>
    <w:rsid w:val="00230174"/>
    <w:rsid w:val="00267E3B"/>
    <w:rsid w:val="00270B6E"/>
    <w:rsid w:val="00287114"/>
    <w:rsid w:val="00292277"/>
    <w:rsid w:val="002B3B26"/>
    <w:rsid w:val="002D796E"/>
    <w:rsid w:val="002E5A63"/>
    <w:rsid w:val="002E7015"/>
    <w:rsid w:val="002F6339"/>
    <w:rsid w:val="0030444C"/>
    <w:rsid w:val="00332082"/>
    <w:rsid w:val="00340595"/>
    <w:rsid w:val="003436C2"/>
    <w:rsid w:val="003524BF"/>
    <w:rsid w:val="003740C3"/>
    <w:rsid w:val="003806EE"/>
    <w:rsid w:val="00393ACB"/>
    <w:rsid w:val="00393E1B"/>
    <w:rsid w:val="003B3AAE"/>
    <w:rsid w:val="003C0899"/>
    <w:rsid w:val="003C6E1E"/>
    <w:rsid w:val="004068A1"/>
    <w:rsid w:val="004335A0"/>
    <w:rsid w:val="0046440A"/>
    <w:rsid w:val="00476FDA"/>
    <w:rsid w:val="005207DD"/>
    <w:rsid w:val="00526262"/>
    <w:rsid w:val="00557804"/>
    <w:rsid w:val="00577DC3"/>
    <w:rsid w:val="00582142"/>
    <w:rsid w:val="00587A07"/>
    <w:rsid w:val="00587D94"/>
    <w:rsid w:val="00597FCC"/>
    <w:rsid w:val="005B23E8"/>
    <w:rsid w:val="005C1439"/>
    <w:rsid w:val="005D6D55"/>
    <w:rsid w:val="00613616"/>
    <w:rsid w:val="0063611F"/>
    <w:rsid w:val="00653BFB"/>
    <w:rsid w:val="006632F7"/>
    <w:rsid w:val="00665BFD"/>
    <w:rsid w:val="00690B33"/>
    <w:rsid w:val="006F63E1"/>
    <w:rsid w:val="007067A2"/>
    <w:rsid w:val="00741F7B"/>
    <w:rsid w:val="00776EF5"/>
    <w:rsid w:val="007A6099"/>
    <w:rsid w:val="007C366B"/>
    <w:rsid w:val="007D2772"/>
    <w:rsid w:val="007F5F6B"/>
    <w:rsid w:val="00815285"/>
    <w:rsid w:val="0082009A"/>
    <w:rsid w:val="0082522F"/>
    <w:rsid w:val="00867C4B"/>
    <w:rsid w:val="00893317"/>
    <w:rsid w:val="008A27D5"/>
    <w:rsid w:val="008C1B50"/>
    <w:rsid w:val="00924649"/>
    <w:rsid w:val="00944B3F"/>
    <w:rsid w:val="00951634"/>
    <w:rsid w:val="009626B1"/>
    <w:rsid w:val="00977C0E"/>
    <w:rsid w:val="009A446B"/>
    <w:rsid w:val="009A66D3"/>
    <w:rsid w:val="009B79E6"/>
    <w:rsid w:val="009E4E29"/>
    <w:rsid w:val="009F4723"/>
    <w:rsid w:val="009F6964"/>
    <w:rsid w:val="009F7A96"/>
    <w:rsid w:val="00A02BA1"/>
    <w:rsid w:val="00A130FD"/>
    <w:rsid w:val="00A2332B"/>
    <w:rsid w:val="00A46369"/>
    <w:rsid w:val="00A95CF1"/>
    <w:rsid w:val="00A970D6"/>
    <w:rsid w:val="00AA109B"/>
    <w:rsid w:val="00AA2DF8"/>
    <w:rsid w:val="00AB14D3"/>
    <w:rsid w:val="00AD42A1"/>
    <w:rsid w:val="00AF29EC"/>
    <w:rsid w:val="00AF4881"/>
    <w:rsid w:val="00B017E3"/>
    <w:rsid w:val="00BB7B3A"/>
    <w:rsid w:val="00BE0B28"/>
    <w:rsid w:val="00BE2C88"/>
    <w:rsid w:val="00BE5B45"/>
    <w:rsid w:val="00BF5849"/>
    <w:rsid w:val="00C00D3A"/>
    <w:rsid w:val="00C5728B"/>
    <w:rsid w:val="00C65BAC"/>
    <w:rsid w:val="00C72760"/>
    <w:rsid w:val="00C73F94"/>
    <w:rsid w:val="00C87ED5"/>
    <w:rsid w:val="00CC21F0"/>
    <w:rsid w:val="00CE5016"/>
    <w:rsid w:val="00D0560F"/>
    <w:rsid w:val="00D062A5"/>
    <w:rsid w:val="00D32476"/>
    <w:rsid w:val="00D3544D"/>
    <w:rsid w:val="00D56668"/>
    <w:rsid w:val="00D71059"/>
    <w:rsid w:val="00D87E93"/>
    <w:rsid w:val="00D92407"/>
    <w:rsid w:val="00DA1CC8"/>
    <w:rsid w:val="00DA408C"/>
    <w:rsid w:val="00DA5D80"/>
    <w:rsid w:val="00DA7169"/>
    <w:rsid w:val="00DB6703"/>
    <w:rsid w:val="00DD028C"/>
    <w:rsid w:val="00E022C2"/>
    <w:rsid w:val="00E057DE"/>
    <w:rsid w:val="00E07D23"/>
    <w:rsid w:val="00E15E53"/>
    <w:rsid w:val="00E3391E"/>
    <w:rsid w:val="00E4721A"/>
    <w:rsid w:val="00E663FD"/>
    <w:rsid w:val="00E94E00"/>
    <w:rsid w:val="00EA0987"/>
    <w:rsid w:val="00EA4301"/>
    <w:rsid w:val="00EA4FF1"/>
    <w:rsid w:val="00EB1651"/>
    <w:rsid w:val="00EC450D"/>
    <w:rsid w:val="00F07E82"/>
    <w:rsid w:val="00F167A8"/>
    <w:rsid w:val="00F23792"/>
    <w:rsid w:val="00F364E6"/>
    <w:rsid w:val="00F56674"/>
    <w:rsid w:val="00F73152"/>
    <w:rsid w:val="00F91C20"/>
    <w:rsid w:val="00FB0F2E"/>
    <w:rsid w:val="00FB3B47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C3D30-BB68-4D49-B044-2A684DBF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table" w:styleId="TableGrid">
    <w:name w:val="Table Grid"/>
    <w:basedOn w:val="TableNormal"/>
    <w:uiPriority w:val="59"/>
    <w:rsid w:val="00A970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7C36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paulcbetts" TargetMode="External"/><Relationship Id="rId13" Type="http://schemas.openxmlformats.org/officeDocument/2006/relationships/hyperlink" Target="https://gist.github.com/vkoppaka/1216654df0a5fde2e391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swapi.co/documentation#films" TargetMode="External"/><Relationship Id="rId12" Type="http://schemas.openxmlformats.org/officeDocument/2006/relationships/hyperlink" Target="https://gist.github.com/vkoppaka/6ded995bea96702219b7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son2csharp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swapi.co/documentation#film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nuget.org/packages/modernhttpclient/" TargetMode="External"/><Relationship Id="rId14" Type="http://schemas.openxmlformats.org/officeDocument/2006/relationships/hyperlink" Target="https://gist.github.com/vkoppaka/c9cf3250193b278c27b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ata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D0607-2860-4FC7-ABD4-8D8A9AD08A22}"/>
      </w:docPartPr>
      <w:docPartBody>
        <w:p w:rsidR="00065D3C" w:rsidRDefault="00634859">
          <w:r w:rsidRPr="001E7ED4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78"/>
    <w:rsid w:val="00065D3C"/>
    <w:rsid w:val="00374CDE"/>
    <w:rsid w:val="003E77B4"/>
    <w:rsid w:val="0050559B"/>
    <w:rsid w:val="00523EE7"/>
    <w:rsid w:val="005F2481"/>
    <w:rsid w:val="00634859"/>
    <w:rsid w:val="00725C44"/>
    <w:rsid w:val="007B5E5F"/>
    <w:rsid w:val="00841946"/>
    <w:rsid w:val="008772DA"/>
    <w:rsid w:val="008A20FF"/>
    <w:rsid w:val="008D4BF4"/>
    <w:rsid w:val="00934543"/>
    <w:rsid w:val="00951382"/>
    <w:rsid w:val="00957C78"/>
    <w:rsid w:val="009A3D06"/>
    <w:rsid w:val="00A30A80"/>
    <w:rsid w:val="00AA2DC8"/>
    <w:rsid w:val="00AC072C"/>
    <w:rsid w:val="00B74F5C"/>
    <w:rsid w:val="00D001E1"/>
    <w:rsid w:val="00D206BE"/>
    <w:rsid w:val="00D564BC"/>
    <w:rsid w:val="00DC05C4"/>
    <w:rsid w:val="00E3345D"/>
    <w:rsid w:val="00F1727F"/>
    <w:rsid w:val="00F71CA3"/>
    <w:rsid w:val="00F849FB"/>
    <w:rsid w:val="00F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8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Day 27: Using HttpClient with Xamarin.Android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1384</TotalTime>
  <Pages>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Koppaka</dc:creator>
  <cp:keywords/>
  <dc:description/>
  <cp:lastModifiedBy>Venkata Koppaka</cp:lastModifiedBy>
  <cp:revision>126</cp:revision>
  <dcterms:created xsi:type="dcterms:W3CDTF">2015-07-15T04:20:00Z</dcterms:created>
  <dcterms:modified xsi:type="dcterms:W3CDTF">2015-08-21T04:16:00Z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