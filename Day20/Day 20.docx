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90B33" w:rsidRDefault="00EC450D">
              <w:pPr>
                <w:pStyle w:val="Publishwithline"/>
              </w:pPr>
              <w:r>
                <w:t xml:space="preserve">Day </w:t>
              </w:r>
              <w:r w:rsidR="0019188F">
                <w:t>1</w:t>
              </w:r>
              <w:r w:rsidR="009F4723">
                <w:t>9</w:t>
              </w:r>
              <w:r>
                <w:t xml:space="preserve">: </w:t>
              </w:r>
              <w:r w:rsidR="009B79E6">
                <w:t xml:space="preserve">CardView </w:t>
              </w:r>
            </w:p>
          </w:sdtContent>
        </w:sdt>
        <w:p w:rsidR="00690B33" w:rsidRDefault="00690B33">
          <w:pPr>
            <w:pStyle w:val="underline"/>
          </w:pPr>
        </w:p>
        <w:p w:rsidR="00690B33" w:rsidRDefault="00867C4B">
          <w:pPr>
            <w:pStyle w:val="PadderBetweenControlandBody"/>
          </w:pPr>
        </w:p>
      </w:sdtContent>
    </w:sdt>
    <w:p w:rsidR="001B70CF" w:rsidRDefault="007F5F6B" w:rsidP="001B70CF">
      <w:r>
        <w:t xml:space="preserve">Today, </w:t>
      </w:r>
      <w:r w:rsidR="00BE5B45">
        <w:t>we will explore more about Card</w:t>
      </w:r>
      <w:r>
        <w:t>View in Xamarin.Android.</w:t>
      </w:r>
    </w:p>
    <w:p w:rsidR="00BE5B45" w:rsidRDefault="00BE5B45" w:rsidP="001B70CF">
      <w:r>
        <w:t>CardView was introduced in Android 5.0 (Lollipop). CardView is mainly used to create Card like user interface for showing lists of data in Android Application.</w:t>
      </w:r>
      <w:r w:rsidR="003524BF">
        <w:t xml:space="preserve"> CardView can hold just text (basic) and text with images (advanced)</w:t>
      </w:r>
      <w:r w:rsidR="00E4721A">
        <w:t xml:space="preserve"> in its Layout. </w:t>
      </w:r>
      <w:proofErr w:type="spellStart"/>
      <w:r w:rsidR="00E4721A">
        <w:t>CardView’s</w:t>
      </w:r>
      <w:proofErr w:type="spellEnd"/>
      <w:r w:rsidR="00E4721A">
        <w:t xml:space="preserve"> Layout is based on the </w:t>
      </w:r>
      <w:proofErr w:type="spellStart"/>
      <w:r w:rsidR="00E4721A">
        <w:t>FrameLayout</w:t>
      </w:r>
      <w:proofErr w:type="spellEnd"/>
      <w:r w:rsidR="00E4721A">
        <w:t xml:space="preserve"> widget with rounded corners and shadows.</w:t>
      </w:r>
    </w:p>
    <w:p w:rsidR="007F5F6B" w:rsidRDefault="00AB14D3" w:rsidP="001B70CF">
      <w:r>
        <w:t>We will be taking the Star Wars sample app that we have been working on in the last two days and we will be transforming to use CardView.</w:t>
      </w:r>
      <w:r w:rsidR="00BE5B45">
        <w:t xml:space="preserve"> </w:t>
      </w:r>
      <w:r w:rsidR="00393ACB">
        <w:t xml:space="preserve"> To recap, here is how the Star Wars data App currently looks like –</w:t>
      </w:r>
    </w:p>
    <w:p w:rsidR="00393ACB" w:rsidRDefault="00393ACB" w:rsidP="001B70CF">
      <w:r>
        <w:rPr>
          <w:noProof/>
        </w:rPr>
        <w:drawing>
          <wp:inline distT="0" distB="0" distL="0" distR="0" wp14:anchorId="53D883DA" wp14:editId="756489EB">
            <wp:extent cx="5285714" cy="94095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9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CB" w:rsidRDefault="00393ACB" w:rsidP="001B70CF">
      <w:r>
        <w:t xml:space="preserve">Please note, couple of fonts and styling might appear a little different than yesterday because I moved the same app into the </w:t>
      </w:r>
      <w:hyperlink r:id="rId8" w:history="1">
        <w:r w:rsidRPr="00393ACB">
          <w:rPr>
            <w:rStyle w:val="Hyperlink"/>
          </w:rPr>
          <w:t xml:space="preserve">Xamarin.Android </w:t>
        </w:r>
        <w:proofErr w:type="spellStart"/>
        <w:r w:rsidRPr="00393ACB">
          <w:rPr>
            <w:rStyle w:val="Hyperlink"/>
          </w:rPr>
          <w:t>AppCompat</w:t>
        </w:r>
        <w:proofErr w:type="spellEnd"/>
        <w:r w:rsidRPr="00393ACB">
          <w:rPr>
            <w:rStyle w:val="Hyperlink"/>
          </w:rPr>
          <w:t xml:space="preserve"> Template</w:t>
        </w:r>
      </w:hyperlink>
    </w:p>
    <w:p w:rsidR="002E5A63" w:rsidRDefault="002E5A63" w:rsidP="001B70CF">
      <w:r>
        <w:t>To get started with CardView first we should install the required Nuget Packages. CardView functionality depends on three Nuget packages from Xamarin –</w:t>
      </w:r>
    </w:p>
    <w:p w:rsidR="002E5A63" w:rsidRDefault="002E5A63" w:rsidP="002E5A63">
      <w:pPr>
        <w:pStyle w:val="ListParagraph"/>
        <w:numPr>
          <w:ilvl w:val="0"/>
          <w:numId w:val="9"/>
        </w:numPr>
      </w:pPr>
      <w:r>
        <w:t>Xamarin.Android.Support.v7.AppCompat</w:t>
      </w:r>
    </w:p>
    <w:p w:rsidR="002E5A63" w:rsidRDefault="002E5A63" w:rsidP="002E5A63">
      <w:pPr>
        <w:pStyle w:val="ListParagraph"/>
        <w:numPr>
          <w:ilvl w:val="0"/>
          <w:numId w:val="9"/>
        </w:numPr>
      </w:pPr>
      <w:r>
        <w:t>Xamarin.Android.Support.v4 (this package is a dependency for the v7 package and is automatically brought down when installing the V7 package)</w:t>
      </w:r>
    </w:p>
    <w:p w:rsidR="00393ACB" w:rsidRDefault="002E5A63" w:rsidP="002E5A63">
      <w:pPr>
        <w:pStyle w:val="ListParagraph"/>
        <w:numPr>
          <w:ilvl w:val="0"/>
          <w:numId w:val="9"/>
        </w:numPr>
      </w:pPr>
      <w:r>
        <w:t>Xamarin.Android.Support.v7.CardView</w:t>
      </w:r>
    </w:p>
    <w:p w:rsidR="002E5A63" w:rsidRDefault="002E5A63" w:rsidP="002E5A63">
      <w:r>
        <w:t>Please be sure to use at least version 22.2.0.0 for these Packages.</w:t>
      </w:r>
    </w:p>
    <w:p w:rsidR="002E5A63" w:rsidRDefault="002E5A63" w:rsidP="002E5A63">
      <w:r>
        <w:t xml:space="preserve">Once you bring all the required Nuget Packages down, to the </w:t>
      </w:r>
      <w:proofErr w:type="spellStart"/>
      <w:r>
        <w:t>Main.axml</w:t>
      </w:r>
      <w:proofErr w:type="spellEnd"/>
      <w:r>
        <w:t xml:space="preserve"> (or whichever is your main layout) let’s go and add a ListView to host the Movies data.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A63" w:rsidTr="002E5A63">
        <w:tc>
          <w:tcPr>
            <w:tcW w:w="9350" w:type="dxa"/>
          </w:tcPr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RelativeLayout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xmlns:local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/res-auto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include</w:t>
            </w:r>
          </w:p>
          <w:p w:rsidR="002E5A63" w:rsidRDefault="002E5A63" w:rsidP="00FB3B47">
            <w:pPr>
              <w:tabs>
                <w:tab w:val="left" w:pos="4068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@+id/toolbar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="00FB3B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@layout/toolbar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main_content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android:layout_below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@id/toolbar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ListView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moviesListView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2E5A63" w:rsidRDefault="002E5A63" w:rsidP="002E5A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2E5A63" w:rsidRDefault="002E5A63" w:rsidP="002E5A63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RelativeLayout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2E5A63" w:rsidRDefault="002E5A63" w:rsidP="002E5A63">
      <w:r>
        <w:t xml:space="preserve">Gist file link: </w:t>
      </w:r>
      <w:hyperlink r:id="rId9" w:history="1">
        <w:r w:rsidRPr="00100015">
          <w:rPr>
            <w:rStyle w:val="Hyperlink"/>
          </w:rPr>
          <w:t>https://gist.github.com/vkoppaka/f4efa07e21c5a4a6d51b</w:t>
        </w:r>
      </w:hyperlink>
      <w:r>
        <w:t xml:space="preserve"> </w:t>
      </w:r>
    </w:p>
    <w:p w:rsidR="002E5A63" w:rsidRDefault="00F07E82" w:rsidP="002E5A63">
      <w:r>
        <w:t>And the Activity that drives this layout would look similar to the activity we saw in the last tutorial with couple of changes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E82" w:rsidTr="00F07E82">
        <w:tc>
          <w:tcPr>
            <w:tcW w:w="9350" w:type="dxa"/>
          </w:tcPr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CardViewSample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CardViewSample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BaseActivity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LayoutResource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(bundle);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.moviesListView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moviesListView.ItemClick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moviesListView_ItemClick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MoviesRepository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moviesListView.Adapter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SupportActionBar.SetDisplayHomeAsUpEnabled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SupportActionBar.SetHomeButtonEnabled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moviesListView_ItemClick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AdapterView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ItemClickEventArgs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MoviesRepository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).Show();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07E82" w:rsidRDefault="00F07E82" w:rsidP="002E5A63"/>
        </w:tc>
      </w:tr>
    </w:tbl>
    <w:p w:rsidR="00F07E82" w:rsidRDefault="00F07E82" w:rsidP="002E5A63"/>
    <w:p w:rsidR="00F07E82" w:rsidRDefault="00F07E82" w:rsidP="002E5A63">
      <w:r>
        <w:t xml:space="preserve">Gist file link: </w:t>
      </w:r>
      <w:hyperlink r:id="rId10" w:history="1">
        <w:r w:rsidRPr="00100015">
          <w:rPr>
            <w:rStyle w:val="Hyperlink"/>
          </w:rPr>
          <w:t>https://gist.github.com/vkoppaka/c19f5b509e3528c825f9</w:t>
        </w:r>
      </w:hyperlink>
      <w:r>
        <w:t xml:space="preserve"> </w:t>
      </w:r>
    </w:p>
    <w:p w:rsidR="00F07E82" w:rsidRDefault="00F07E82" w:rsidP="002E5A63">
      <w:r>
        <w:t>The only thing new in the above snippet is that we are not inheriting from a “</w:t>
      </w:r>
      <w:proofErr w:type="spellStart"/>
      <w:r>
        <w:t>BaseActivity</w:t>
      </w:r>
      <w:proofErr w:type="spellEnd"/>
      <w:r>
        <w:t xml:space="preserve">”. This </w:t>
      </w:r>
      <w:proofErr w:type="spellStart"/>
      <w:r>
        <w:t>BaseActivity</w:t>
      </w:r>
      <w:proofErr w:type="spellEnd"/>
      <w:r>
        <w:t xml:space="preserve"> gives us an easy way to in turn inherit from </w:t>
      </w:r>
      <w:proofErr w:type="spellStart"/>
      <w:r>
        <w:t>AppCompatActivity</w:t>
      </w:r>
      <w:proofErr w:type="spellEnd"/>
      <w:r>
        <w:t xml:space="preserve"> in the V7 Nuget Package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E82" w:rsidTr="00F07E82">
        <w:tc>
          <w:tcPr>
            <w:tcW w:w="9350" w:type="dxa"/>
          </w:tcPr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Android.Support.V7.App;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Android.Support.V7.Widget;</w:t>
            </w:r>
          </w:p>
          <w:p w:rsidR="00F07E82" w:rsidRDefault="00FB3B47" w:rsidP="00FB3B47">
            <w:pPr>
              <w:tabs>
                <w:tab w:val="left" w:pos="1716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CardViewSample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BaseActivity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AppCompatActivity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Toolbar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(bundle);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LayoutResource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Toolbar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.toolbar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(Toolbar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SetSupportActionBar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(Toolbar);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SupportActionBar.SetDisplayHomeAsUpEnabled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SupportActionBar.SetHomeButtonEnabled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abstract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LayoutResource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ActionBarIcon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Toolbar.SetNavigationIcon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07E82" w:rsidRDefault="00F07E82" w:rsidP="002E5A63"/>
    <w:p w:rsidR="00F07E82" w:rsidRDefault="00F07E82" w:rsidP="002E5A63">
      <w:r>
        <w:t xml:space="preserve">Gist file link: </w:t>
      </w:r>
      <w:hyperlink r:id="rId11" w:history="1">
        <w:r w:rsidRPr="00100015">
          <w:rPr>
            <w:rStyle w:val="Hyperlink"/>
          </w:rPr>
          <w:t>https://gist.github.com/vkoppaka/4363f27e1d5fe1e65266</w:t>
        </w:r>
      </w:hyperlink>
      <w:r>
        <w:t xml:space="preserve"> </w:t>
      </w:r>
    </w:p>
    <w:p w:rsidR="00F07E82" w:rsidRDefault="00F07E82" w:rsidP="002E5A63">
      <w:r>
        <w:t xml:space="preserve">All that the </w:t>
      </w:r>
      <w:proofErr w:type="spellStart"/>
      <w:r>
        <w:t>BaseActivity</w:t>
      </w:r>
      <w:proofErr w:type="spellEnd"/>
      <w:r>
        <w:t xml:space="preserve"> is doing here is that it’s setting the </w:t>
      </w:r>
      <w:proofErr w:type="spellStart"/>
      <w:r>
        <w:t>LayoutResource</w:t>
      </w:r>
      <w:proofErr w:type="spellEnd"/>
      <w:r>
        <w:t xml:space="preserve"> as the </w:t>
      </w:r>
      <w:proofErr w:type="spellStart"/>
      <w:r>
        <w:t>ContentView</w:t>
      </w:r>
      <w:proofErr w:type="spellEnd"/>
      <w:r>
        <w:t xml:space="preserve"> to show.</w:t>
      </w:r>
    </w:p>
    <w:p w:rsidR="00F07E82" w:rsidRDefault="00F07E82" w:rsidP="002E5A63">
      <w:r>
        <w:t xml:space="preserve">And now, let’s switch our attention to how the individual row is inflated where we get to use the CardView. The AXML for the </w:t>
      </w:r>
      <w:proofErr w:type="spellStart"/>
      <w:r>
        <w:t>MovieRow</w:t>
      </w:r>
      <w:proofErr w:type="spellEnd"/>
      <w:r>
        <w:t xml:space="preserve"> Layout which has CardView looks like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E82" w:rsidTr="00F07E82">
        <w:tc>
          <w:tcPr>
            <w:tcW w:w="9350" w:type="dxa"/>
          </w:tcPr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xmlns:cardview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/res-auto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android.support.v7.widget.CardView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245dp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cardview:cardElevation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4dp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cardview:cardCornerRadius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240dp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8dp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TextView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android:textAppearance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android:attr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textAppearanceMedium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#333333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Photo 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cardViewText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android:layout_marginLeft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android.support.v7.widget.CardView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2E5A63"/>
        </w:tc>
      </w:tr>
    </w:tbl>
    <w:p w:rsidR="00F07E82" w:rsidRDefault="00F07E82" w:rsidP="002E5A63">
      <w:r>
        <w:t xml:space="preserve">Gist file link:  </w:t>
      </w:r>
      <w:hyperlink r:id="rId12" w:history="1">
        <w:r w:rsidRPr="00100015">
          <w:rPr>
            <w:rStyle w:val="Hyperlink"/>
          </w:rPr>
          <w:t>https://gist.github.com/vkoppaka/8e5f040f1648622fcf9f</w:t>
        </w:r>
      </w:hyperlink>
    </w:p>
    <w:p w:rsidR="00F07E82" w:rsidRDefault="00F07E82" w:rsidP="002E5A63">
      <w:r>
        <w:t xml:space="preserve">In the above snippet, you can see we now have a CardView tag which contains a LinearLayout and a </w:t>
      </w:r>
      <w:proofErr w:type="spellStart"/>
      <w:r>
        <w:t>TextView</w:t>
      </w:r>
      <w:proofErr w:type="spellEnd"/>
      <w:r>
        <w:t xml:space="preserve">. This </w:t>
      </w:r>
      <w:proofErr w:type="spellStart"/>
      <w:r>
        <w:t>TextView</w:t>
      </w:r>
      <w:proofErr w:type="spellEnd"/>
      <w:r>
        <w:t xml:space="preserve"> is used to show Text data in the CardView. Also, if you notice carefully, we are using a “</w:t>
      </w:r>
      <w:proofErr w:type="spellStart"/>
      <w:r>
        <w:t>cardview</w:t>
      </w:r>
      <w:proofErr w:type="spellEnd"/>
      <w:r>
        <w:t xml:space="preserve">” xml namespace to define CardView specific properties.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E82" w:rsidTr="00F07E82">
        <w:tc>
          <w:tcPr>
            <w:tcW w:w="9350" w:type="dxa"/>
          </w:tcPr>
          <w:p w:rsidR="00F07E82" w:rsidRDefault="00F07E82" w:rsidP="002E5A63">
            <w:proofErr w:type="spellStart"/>
            <w:r w:rsidRPr="00F07E82">
              <w:t>xmlns:cardview</w:t>
            </w:r>
            <w:proofErr w:type="spellEnd"/>
            <w:r w:rsidRPr="00F07E82">
              <w:t>="http://schemas.android.com/</w:t>
            </w:r>
            <w:proofErr w:type="spellStart"/>
            <w:r w:rsidRPr="00F07E82">
              <w:t>apk</w:t>
            </w:r>
            <w:proofErr w:type="spellEnd"/>
            <w:r w:rsidRPr="00F07E82">
              <w:t>/res-auto"</w:t>
            </w:r>
          </w:p>
        </w:tc>
      </w:tr>
    </w:tbl>
    <w:p w:rsidR="00F07E82" w:rsidRDefault="00F07E82" w:rsidP="002E5A63"/>
    <w:p w:rsidR="00F07E82" w:rsidRDefault="00F07E82" w:rsidP="002E5A63">
      <w:r>
        <w:t xml:space="preserve">The reason for this is CardView is provided by a Nuget Package (V7 support library) so the attributes of CardView like </w:t>
      </w:r>
      <w:proofErr w:type="spellStart"/>
      <w:r>
        <w:t>cardElevation</w:t>
      </w:r>
      <w:proofErr w:type="spellEnd"/>
      <w:r>
        <w:t xml:space="preserve"> and </w:t>
      </w:r>
      <w:proofErr w:type="spellStart"/>
      <w:r>
        <w:t>cardCornerRadius</w:t>
      </w:r>
      <w:proofErr w:type="spellEnd"/>
      <w:r>
        <w:t xml:space="preserve"> are not available under the regular android: namespace.</w:t>
      </w:r>
    </w:p>
    <w:p w:rsidR="00036B2A" w:rsidRDefault="00F07E82" w:rsidP="00F07E82">
      <w:r>
        <w:t xml:space="preserve">And finally, let’s look at the Adapter that inflates the </w:t>
      </w:r>
      <w:proofErr w:type="spellStart"/>
      <w:r>
        <w:t>MovieRow</w:t>
      </w:r>
      <w:proofErr w:type="spellEnd"/>
      <w:r>
        <w:t xml:space="preserve"> CardView Layout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7E82" w:rsidTr="00F07E82">
        <w:tc>
          <w:tcPr>
            <w:tcW w:w="9350" w:type="dxa"/>
          </w:tcPr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CardViewSample</w:t>
            </w:r>
            <w:proofErr w:type="spellEnd"/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movies;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movies)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context;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movies;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position]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movies[position];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parent)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(view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view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context.LayoutInflater.Inflate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parent,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view.FindViewById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.cardViewText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titleTextView.Text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movies[position].Title;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view;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F07E82" w:rsidRDefault="00F07E82" w:rsidP="00F07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07E82" w:rsidRDefault="00F07E82" w:rsidP="00F07E8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07E82" w:rsidRDefault="00F07E82" w:rsidP="00F07E82"/>
    <w:p w:rsidR="00F07E82" w:rsidRDefault="00230174" w:rsidP="00F07E82">
      <w:r>
        <w:t xml:space="preserve">There is not much different with the adapter when you compare it with the adapter that powers the ListView. All we are doing here is we are finding the </w:t>
      </w:r>
      <w:proofErr w:type="spellStart"/>
      <w:r>
        <w:t>TextView</w:t>
      </w:r>
      <w:proofErr w:type="spellEnd"/>
      <w:r>
        <w:t xml:space="preserve"> from the </w:t>
      </w:r>
      <w:proofErr w:type="spellStart"/>
      <w:r>
        <w:t>MovieRow</w:t>
      </w:r>
      <w:proofErr w:type="spellEnd"/>
      <w:r>
        <w:t xml:space="preserve"> and setting its Text property to the Title of the Movie.</w:t>
      </w:r>
    </w:p>
    <w:p w:rsidR="00230174" w:rsidRDefault="00230174" w:rsidP="00F07E82">
      <w:r>
        <w:t>If you run the application now, you will now see a CardView Layout of your data –</w:t>
      </w:r>
    </w:p>
    <w:p w:rsidR="00230174" w:rsidRDefault="00230174" w:rsidP="00F07E82">
      <w:r>
        <w:rPr>
          <w:noProof/>
        </w:rPr>
        <w:drawing>
          <wp:inline distT="0" distB="0" distL="0" distR="0" wp14:anchorId="4651A7EE" wp14:editId="460AF667">
            <wp:extent cx="5361905" cy="9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9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76" w:rsidRDefault="00D32476" w:rsidP="00F07E82">
      <w:r>
        <w:t xml:space="preserve">Let’s take this a notch further, and let’s add Image to the CardView. In the process, our </w:t>
      </w:r>
      <w:proofErr w:type="spellStart"/>
      <w:r>
        <w:t>MovieRow</w:t>
      </w:r>
      <w:proofErr w:type="spellEnd"/>
      <w:r>
        <w:t xml:space="preserve"> will change ever so slightly to include an ImageView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476" w:rsidTr="00D32476">
        <w:tc>
          <w:tcPr>
            <w:tcW w:w="9350" w:type="dxa"/>
          </w:tcPr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xmlns:cardview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/res-auto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android.support.v7.widget.CardView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245dp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cardview:cardElevation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4dp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cardview:cardCornerRadius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240dp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android:padding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8dp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ImageView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190dp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imageView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android:scaleType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centerCrop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TextView</w:t>
            </w:r>
            <w:proofErr w:type="spellEnd"/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android:textAppearance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?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android:attr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textAppearanceMedium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#333333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Photo 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cardViewText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android:layout_gravity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center_horizontal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android:layout_marginLeft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5dp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android.support.v7.widget.CardView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F07E82"/>
        </w:tc>
      </w:tr>
    </w:tbl>
    <w:p w:rsidR="00D32476" w:rsidRDefault="00D32476" w:rsidP="00F07E82">
      <w:r>
        <w:t xml:space="preserve">Gist file link: </w:t>
      </w:r>
      <w:hyperlink r:id="rId14" w:history="1">
        <w:r w:rsidRPr="00100015">
          <w:rPr>
            <w:rStyle w:val="Hyperlink"/>
          </w:rPr>
          <w:t>https://gist.github.com/vkoppaka/4a1e6256b33bd5efa2ea</w:t>
        </w:r>
      </w:hyperlink>
    </w:p>
    <w:p w:rsidR="00D32476" w:rsidRDefault="00D32476" w:rsidP="00F07E82">
      <w:r>
        <w:t>And our Adapter also changes, to accommodate the ImageView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476" w:rsidTr="00D32476">
        <w:tc>
          <w:tcPr>
            <w:tcW w:w="9350" w:type="dxa"/>
          </w:tcPr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CardViewSample</w:t>
            </w:r>
            <w:proofErr w:type="spellEnd"/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movies;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movies)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context;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movies;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position]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movies[position];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parent)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convertView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(view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view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context.LayoutInflater.Inflate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.MovieRow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parent,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view.FindViewById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TextView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.cardViewText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view.FindViewById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ImageView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imageView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titleTextView.Text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movies[position].Title;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imageView.SetImageResource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Drawable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.starwarslogo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view;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D32476" w:rsidRDefault="00D32476" w:rsidP="00D324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32476" w:rsidRDefault="00D32476" w:rsidP="00D3247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32476" w:rsidRDefault="00D32476" w:rsidP="00F07E82"/>
    <w:p w:rsidR="00D32476" w:rsidRDefault="00D32476" w:rsidP="00F07E82">
      <w:r>
        <w:t xml:space="preserve">Gist file link: </w:t>
      </w:r>
      <w:hyperlink r:id="rId15" w:history="1">
        <w:r w:rsidRPr="00100015">
          <w:rPr>
            <w:rStyle w:val="Hyperlink"/>
          </w:rPr>
          <w:t>https://gist.github.com/vkoppaka/ad8a22f67f8268dab202</w:t>
        </w:r>
      </w:hyperlink>
      <w:r>
        <w:t xml:space="preserve"> </w:t>
      </w:r>
    </w:p>
    <w:p w:rsidR="00135EE7" w:rsidRDefault="00135EE7" w:rsidP="00F07E82">
      <w:r>
        <w:t>Let’s run the updated sample and let’s take a look at how the app looks –</w:t>
      </w:r>
    </w:p>
    <w:p w:rsidR="00135EE7" w:rsidRDefault="00135EE7" w:rsidP="00F07E82">
      <w:bookmarkStart w:id="0" w:name="_GoBack"/>
      <w:r>
        <w:rPr>
          <w:noProof/>
        </w:rPr>
        <w:drawing>
          <wp:inline distT="0" distB="0" distL="0" distR="0" wp14:anchorId="0102BDBF" wp14:editId="09826836">
            <wp:extent cx="5342857" cy="94285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9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5EE7" w:rsidRDefault="00135EE7" w:rsidP="00F07E82">
      <w:r>
        <w:t>And voila, we now have a CardView layout showing up with Images and Text data.</w:t>
      </w:r>
    </w:p>
    <w:p w:rsidR="005207DD" w:rsidRDefault="005207DD" w:rsidP="00F07E82">
      <w:r>
        <w:t xml:space="preserve">That’s it for today, tomorrow, we will explore what </w:t>
      </w:r>
      <w:proofErr w:type="spellStart"/>
      <w:r>
        <w:t>RecyclerView</w:t>
      </w:r>
      <w:proofErr w:type="spellEnd"/>
      <w:r>
        <w:t xml:space="preserve"> in Xamarin.Android is.</w:t>
      </w:r>
    </w:p>
    <w:sectPr w:rsidR="005207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22B1"/>
    <w:multiLevelType w:val="hybridMultilevel"/>
    <w:tmpl w:val="4132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900"/>
    <w:multiLevelType w:val="hybridMultilevel"/>
    <w:tmpl w:val="C9C8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7EC0"/>
    <w:multiLevelType w:val="hybridMultilevel"/>
    <w:tmpl w:val="D27C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22997"/>
    <w:multiLevelType w:val="hybridMultilevel"/>
    <w:tmpl w:val="636A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A68F8"/>
    <w:multiLevelType w:val="hybridMultilevel"/>
    <w:tmpl w:val="59B6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42175"/>
    <w:multiLevelType w:val="hybridMultilevel"/>
    <w:tmpl w:val="1FA8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12D6"/>
    <w:multiLevelType w:val="hybridMultilevel"/>
    <w:tmpl w:val="B426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B0976"/>
    <w:multiLevelType w:val="hybridMultilevel"/>
    <w:tmpl w:val="51AE0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541CF"/>
    <w:multiLevelType w:val="hybridMultilevel"/>
    <w:tmpl w:val="EB2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C450D"/>
    <w:rsid w:val="000251C4"/>
    <w:rsid w:val="00036B2A"/>
    <w:rsid w:val="000B49B7"/>
    <w:rsid w:val="00127F64"/>
    <w:rsid w:val="00135EE7"/>
    <w:rsid w:val="00137B47"/>
    <w:rsid w:val="00152F21"/>
    <w:rsid w:val="001772D2"/>
    <w:rsid w:val="00180260"/>
    <w:rsid w:val="0019188F"/>
    <w:rsid w:val="001A05D3"/>
    <w:rsid w:val="001B70CF"/>
    <w:rsid w:val="001C6DAB"/>
    <w:rsid w:val="001E72C1"/>
    <w:rsid w:val="00230174"/>
    <w:rsid w:val="00270B6E"/>
    <w:rsid w:val="00287114"/>
    <w:rsid w:val="00292277"/>
    <w:rsid w:val="002D796E"/>
    <w:rsid w:val="002E5A63"/>
    <w:rsid w:val="0030444C"/>
    <w:rsid w:val="00332082"/>
    <w:rsid w:val="003524BF"/>
    <w:rsid w:val="003806EE"/>
    <w:rsid w:val="00393ACB"/>
    <w:rsid w:val="003B3AAE"/>
    <w:rsid w:val="003C0899"/>
    <w:rsid w:val="004068A1"/>
    <w:rsid w:val="005207DD"/>
    <w:rsid w:val="00587D94"/>
    <w:rsid w:val="005D6D55"/>
    <w:rsid w:val="00613616"/>
    <w:rsid w:val="006632F7"/>
    <w:rsid w:val="00665BFD"/>
    <w:rsid w:val="00690B33"/>
    <w:rsid w:val="00741F7B"/>
    <w:rsid w:val="00776EF5"/>
    <w:rsid w:val="007C366B"/>
    <w:rsid w:val="007F5F6B"/>
    <w:rsid w:val="00815285"/>
    <w:rsid w:val="0082009A"/>
    <w:rsid w:val="0082522F"/>
    <w:rsid w:val="00867C4B"/>
    <w:rsid w:val="00893317"/>
    <w:rsid w:val="008A27D5"/>
    <w:rsid w:val="008C1B50"/>
    <w:rsid w:val="00924649"/>
    <w:rsid w:val="00951634"/>
    <w:rsid w:val="009626B1"/>
    <w:rsid w:val="00977C0E"/>
    <w:rsid w:val="009A66D3"/>
    <w:rsid w:val="009B79E6"/>
    <w:rsid w:val="009F4723"/>
    <w:rsid w:val="009F7A96"/>
    <w:rsid w:val="00A46369"/>
    <w:rsid w:val="00A95CF1"/>
    <w:rsid w:val="00A970D6"/>
    <w:rsid w:val="00AA109B"/>
    <w:rsid w:val="00AA2DF8"/>
    <w:rsid w:val="00AB14D3"/>
    <w:rsid w:val="00AD42A1"/>
    <w:rsid w:val="00B017E3"/>
    <w:rsid w:val="00BB7B3A"/>
    <w:rsid w:val="00BE2C88"/>
    <w:rsid w:val="00BE5B45"/>
    <w:rsid w:val="00C5728B"/>
    <w:rsid w:val="00C65BAC"/>
    <w:rsid w:val="00CC21F0"/>
    <w:rsid w:val="00D0560F"/>
    <w:rsid w:val="00D32476"/>
    <w:rsid w:val="00D71059"/>
    <w:rsid w:val="00D87E93"/>
    <w:rsid w:val="00D92407"/>
    <w:rsid w:val="00DA5D80"/>
    <w:rsid w:val="00DA7169"/>
    <w:rsid w:val="00DD028C"/>
    <w:rsid w:val="00E022C2"/>
    <w:rsid w:val="00E07D23"/>
    <w:rsid w:val="00E4721A"/>
    <w:rsid w:val="00E94E00"/>
    <w:rsid w:val="00EB1651"/>
    <w:rsid w:val="00EC450D"/>
    <w:rsid w:val="00F07E82"/>
    <w:rsid w:val="00F364E6"/>
    <w:rsid w:val="00FB3B47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C3D30-BB68-4D49-B044-2A684DB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A970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7C3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alafel.com/31-days-of-xamarin-android-day-3-creating-your-first-android-application-with-xamarin/" TargetMode="Externa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vkoppaka/8e5f040f1648622fcf9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vkoppaka/4363f27e1d5fe1e6526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st.github.com/vkoppaka/ad8a22f67f8268dab202" TargetMode="External"/><Relationship Id="rId10" Type="http://schemas.openxmlformats.org/officeDocument/2006/relationships/hyperlink" Target="https://gist.github.com/vkoppaka/c19f5b509e3528c825f9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st.github.com/vkoppaka/f4efa07e21c5a4a6d51b" TargetMode="External"/><Relationship Id="rId14" Type="http://schemas.openxmlformats.org/officeDocument/2006/relationships/hyperlink" Target="https://gist.github.com/vkoppaka/4a1e6256b33bd5efa2e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C525-571B-4B18-A3FC-BB9BEF89CDF8}"/>
      </w:docPartPr>
      <w:docPartBody>
        <w:p w:rsidR="00065D3C" w:rsidRDefault="00D564BC">
          <w:r w:rsidRPr="0010001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8"/>
    <w:rsid w:val="00065D3C"/>
    <w:rsid w:val="00374CDE"/>
    <w:rsid w:val="0050559B"/>
    <w:rsid w:val="008A20FF"/>
    <w:rsid w:val="008D4BF4"/>
    <w:rsid w:val="00934543"/>
    <w:rsid w:val="00951382"/>
    <w:rsid w:val="00957C78"/>
    <w:rsid w:val="00A30A80"/>
    <w:rsid w:val="00AA2DC8"/>
    <w:rsid w:val="00D001E1"/>
    <w:rsid w:val="00D206BE"/>
    <w:rsid w:val="00D564BC"/>
    <w:rsid w:val="00F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4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Day 19: CardView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957</TotalTime>
  <Pages>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70</cp:revision>
  <dcterms:created xsi:type="dcterms:W3CDTF">2015-07-15T04:20:00Z</dcterms:created>
  <dcterms:modified xsi:type="dcterms:W3CDTF">2015-08-12T05:50:00Z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