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33567" w:rsidRDefault="004D407C">
              <w:pPr>
                <w:pStyle w:val="Publishwithline"/>
              </w:pPr>
              <w:r>
                <w:t>Day 1</w:t>
              </w:r>
              <w:r w:rsidR="0054683A">
                <w:t>7</w:t>
              </w:r>
              <w:r>
                <w:t xml:space="preserve">: </w:t>
              </w:r>
              <w:r w:rsidR="001C131F">
                <w:t xml:space="preserve">Fragments </w:t>
              </w:r>
              <w:r w:rsidR="00F66CA5">
                <w:t xml:space="preserve">in </w:t>
              </w:r>
              <w:proofErr w:type="spellStart"/>
              <w:r w:rsidR="00F66CA5">
                <w:t>Xamarin.Android</w:t>
              </w:r>
              <w:proofErr w:type="spellEnd"/>
            </w:p>
          </w:sdtContent>
        </w:sdt>
        <w:p w:rsidR="00E33567" w:rsidRDefault="00E33567">
          <w:pPr>
            <w:pStyle w:val="underline"/>
          </w:pPr>
        </w:p>
        <w:p w:rsidR="00E33567" w:rsidRDefault="006B55EE">
          <w:pPr>
            <w:pStyle w:val="PadderBetweenControlandBody"/>
          </w:pPr>
        </w:p>
      </w:sdtContent>
    </w:sdt>
    <w:p w:rsidR="00F66CA5" w:rsidRDefault="009D18E1">
      <w:r>
        <w:t xml:space="preserve">Today we will take a look at </w:t>
      </w:r>
      <w:r w:rsidR="00F66CA5">
        <w:t>a concept that is heavily used in Android world called Fragments.</w:t>
      </w:r>
    </w:p>
    <w:p w:rsidR="00591D4A" w:rsidRDefault="00591D4A" w:rsidP="00282791">
      <w:pPr>
        <w:spacing w:before="240"/>
      </w:pPr>
      <w:r>
        <w:t>Fragments in Android are modular</w:t>
      </w:r>
      <w:r w:rsidR="00B17AF2">
        <w:t xml:space="preserve"> and self-contained</w:t>
      </w:r>
      <w:r>
        <w:t xml:space="preserve"> pieces that have their own lifecycle</w:t>
      </w:r>
      <w:r w:rsidR="00B17AF2">
        <w:t>,</w:t>
      </w:r>
      <w:r w:rsidR="006A4E08">
        <w:t xml:space="preserve"> layout and behavior.</w:t>
      </w:r>
      <w:r w:rsidR="00B17AF2">
        <w:t xml:space="preserve"> Fragments are generally smaller than Activity</w:t>
      </w:r>
      <w:r w:rsidR="006A4E08">
        <w:t xml:space="preserve"> and are </w:t>
      </w:r>
      <w:r>
        <w:t>often used for dynamic UI. A group of Fragments generally make up a</w:t>
      </w:r>
      <w:r w:rsidR="00282791">
        <w:t>n</w:t>
      </w:r>
      <w:r>
        <w:t xml:space="preserve"> </w:t>
      </w:r>
      <w:r w:rsidR="00282791">
        <w:t>Activity (</w:t>
      </w:r>
      <w:r>
        <w:t>screen</w:t>
      </w:r>
      <w:r w:rsidR="00282791">
        <w:t>)</w:t>
      </w:r>
      <w:r>
        <w:t xml:space="preserve"> in Android. </w:t>
      </w:r>
    </w:p>
    <w:p w:rsidR="00282791" w:rsidRDefault="00282791" w:rsidP="00282791">
      <w:pPr>
        <w:spacing w:before="240"/>
      </w:pPr>
      <w:r>
        <w:t xml:space="preserve">Fragments were first introduced in Android </w:t>
      </w:r>
      <w:proofErr w:type="spellStart"/>
      <w:r>
        <w:t>HoneyComb</w:t>
      </w:r>
      <w:proofErr w:type="spellEnd"/>
      <w:r>
        <w:t xml:space="preserve"> (3.0) so your application must be targeting at least API Level 11 to make use of Fragments in Android. Fragments in </w:t>
      </w:r>
      <w:proofErr w:type="spellStart"/>
      <w:r>
        <w:t>Xamarin.Android</w:t>
      </w:r>
      <w:proofErr w:type="spellEnd"/>
      <w:r>
        <w:t xml:space="preserve"> are just classes which inherit from the “Fragment” Base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791" w:rsidTr="00282791">
        <w:tc>
          <w:tcPr>
            <w:tcW w:w="9350" w:type="dxa"/>
          </w:tcPr>
          <w:p w:rsidR="00282791" w:rsidRDefault="00282791" w:rsidP="00282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MyFragment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Fragment</w:t>
            </w:r>
          </w:p>
          <w:p w:rsidR="00282791" w:rsidRDefault="00282791" w:rsidP="00282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82791" w:rsidRDefault="00282791" w:rsidP="00282791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591D4A" w:rsidRDefault="00591D4A"/>
    <w:p w:rsidR="006A4E08" w:rsidRDefault="006A4E08">
      <w:r>
        <w:t xml:space="preserve">And Fragments can be added to any layout using the </w:t>
      </w:r>
      <w:r w:rsidRPr="006A4E08">
        <w:rPr>
          <w:b/>
        </w:rPr>
        <w:t>&lt;Fragment&gt;</w:t>
      </w:r>
      <w:r>
        <w:t xml:space="preserve"> AXML element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E08" w:rsidTr="006A4E08">
        <w:tc>
          <w:tcPr>
            <w:tcW w:w="9350" w:type="dxa"/>
          </w:tcPr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?&gt;</w:t>
            </w:r>
          </w:p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fragment</w:t>
            </w:r>
          </w:p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FragmentSamples.MyFragment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titles_fragment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A4E08" w:rsidRDefault="006A4E08" w:rsidP="006A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6A4E08" w:rsidRDefault="006A4E08" w:rsidP="006A4E08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6A4E08" w:rsidRPr="006A4E08" w:rsidRDefault="006A4E08">
      <w:r>
        <w:t xml:space="preserve">Gist file link: </w:t>
      </w:r>
      <w:hyperlink r:id="rId7" w:history="1">
        <w:r w:rsidRPr="00065C28">
          <w:rPr>
            <w:rStyle w:val="Hyperlink"/>
          </w:rPr>
          <w:t>https://gist.github.com/vkoppaka/6f249251b4ca38f4ad28</w:t>
        </w:r>
      </w:hyperlink>
      <w:r>
        <w:t xml:space="preserve"> </w:t>
      </w:r>
    </w:p>
    <w:p w:rsidR="0089700B" w:rsidRDefault="0089700B" w:rsidP="0089700B">
      <w:pPr>
        <w:pStyle w:val="Heading1"/>
      </w:pPr>
      <w:r>
        <w:t>Fragment Life Cycle:</w:t>
      </w:r>
    </w:p>
    <w:p w:rsidR="0089700B" w:rsidRDefault="0089700B" w:rsidP="0089700B">
      <w:r>
        <w:t>Let’s explore all the states that a fragment goes through –</w:t>
      </w:r>
    </w:p>
    <w:p w:rsidR="003B43A8" w:rsidRDefault="003B43A8" w:rsidP="006A4E08">
      <w:pPr>
        <w:pStyle w:val="ListParagraph"/>
        <w:numPr>
          <w:ilvl w:val="0"/>
          <w:numId w:val="8"/>
        </w:numPr>
      </w:pPr>
      <w:proofErr w:type="spellStart"/>
      <w:r>
        <w:t>OnAttach</w:t>
      </w:r>
      <w:proofErr w:type="spellEnd"/>
    </w:p>
    <w:p w:rsidR="0089700B" w:rsidRDefault="006A4E08" w:rsidP="006A4E08">
      <w:pPr>
        <w:pStyle w:val="ListParagraph"/>
        <w:numPr>
          <w:ilvl w:val="0"/>
          <w:numId w:val="8"/>
        </w:numPr>
      </w:pPr>
      <w:proofErr w:type="spellStart"/>
      <w:r>
        <w:t>OnCreate</w:t>
      </w:r>
      <w:proofErr w:type="spellEnd"/>
    </w:p>
    <w:p w:rsidR="003B43A8" w:rsidRDefault="003B43A8" w:rsidP="006A4E08">
      <w:pPr>
        <w:pStyle w:val="ListParagraph"/>
        <w:numPr>
          <w:ilvl w:val="0"/>
          <w:numId w:val="8"/>
        </w:numPr>
      </w:pPr>
      <w:proofErr w:type="spellStart"/>
      <w:r>
        <w:t>OnCreateView</w:t>
      </w:r>
      <w:proofErr w:type="spellEnd"/>
    </w:p>
    <w:p w:rsidR="00E350B3" w:rsidRDefault="00E350B3" w:rsidP="006A4E08">
      <w:pPr>
        <w:pStyle w:val="ListParagraph"/>
        <w:numPr>
          <w:ilvl w:val="0"/>
          <w:numId w:val="8"/>
        </w:numPr>
      </w:pPr>
      <w:proofErr w:type="spellStart"/>
      <w:r>
        <w:t>OnActivityCreated</w:t>
      </w:r>
      <w:proofErr w:type="spellEnd"/>
    </w:p>
    <w:p w:rsidR="006A4E08" w:rsidRDefault="006A4E08" w:rsidP="006A4E08">
      <w:pPr>
        <w:pStyle w:val="ListParagraph"/>
        <w:numPr>
          <w:ilvl w:val="0"/>
          <w:numId w:val="8"/>
        </w:numPr>
      </w:pPr>
      <w:proofErr w:type="spellStart"/>
      <w:r>
        <w:t>OnStart</w:t>
      </w:r>
      <w:proofErr w:type="spellEnd"/>
    </w:p>
    <w:p w:rsidR="006A4E08" w:rsidRDefault="006A4E08" w:rsidP="006A4E08">
      <w:pPr>
        <w:pStyle w:val="ListParagraph"/>
        <w:numPr>
          <w:ilvl w:val="0"/>
          <w:numId w:val="8"/>
        </w:numPr>
      </w:pPr>
      <w:proofErr w:type="spellStart"/>
      <w:r>
        <w:t>OnPause</w:t>
      </w:r>
      <w:proofErr w:type="spellEnd"/>
    </w:p>
    <w:p w:rsidR="006A4E08" w:rsidRDefault="006A4E08" w:rsidP="006A4E08">
      <w:pPr>
        <w:pStyle w:val="ListParagraph"/>
        <w:numPr>
          <w:ilvl w:val="0"/>
          <w:numId w:val="8"/>
        </w:numPr>
      </w:pPr>
      <w:proofErr w:type="spellStart"/>
      <w:r>
        <w:t>OnStop</w:t>
      </w:r>
      <w:proofErr w:type="spellEnd"/>
    </w:p>
    <w:p w:rsidR="000A1231" w:rsidRDefault="000A1231" w:rsidP="006A4E08">
      <w:pPr>
        <w:pStyle w:val="ListParagraph"/>
        <w:numPr>
          <w:ilvl w:val="0"/>
          <w:numId w:val="8"/>
        </w:numPr>
      </w:pPr>
      <w:proofErr w:type="spellStart"/>
      <w:r>
        <w:t>OnDestroy</w:t>
      </w:r>
      <w:proofErr w:type="spellEnd"/>
    </w:p>
    <w:p w:rsidR="00B06602" w:rsidRDefault="00B06602" w:rsidP="0089700B">
      <w:r>
        <w:t>Before we take a more detailed look on what happens in each of this states, let’s see the state diagram of Fragment’s Life Cycle –</w:t>
      </w:r>
    </w:p>
    <w:p w:rsidR="0089700B" w:rsidRDefault="0089700B" w:rsidP="0089700B">
      <w:pPr>
        <w:jc w:val="center"/>
      </w:pPr>
      <w:r>
        <w:rPr>
          <w:noProof/>
        </w:rPr>
        <w:drawing>
          <wp:inline distT="0" distB="0" distL="0" distR="0" wp14:anchorId="5039570C" wp14:editId="591F9E1E">
            <wp:extent cx="3114286" cy="80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8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02" w:rsidRDefault="00B06602" w:rsidP="0089700B">
      <w:pPr>
        <w:jc w:val="center"/>
      </w:pPr>
      <w:r>
        <w:t xml:space="preserve">Image courtesy: </w:t>
      </w:r>
      <w:hyperlink r:id="rId9" w:history="1">
        <w:r w:rsidRPr="00065C28">
          <w:rPr>
            <w:rStyle w:val="Hyperlink"/>
          </w:rPr>
          <w:t>http://developer.android.com/guide/components/fragments.html</w:t>
        </w:r>
      </w:hyperlink>
      <w:r>
        <w:t xml:space="preserve"> </w:t>
      </w:r>
    </w:p>
    <w:p w:rsidR="00B06602" w:rsidRDefault="009D71DF" w:rsidP="00B06602">
      <w:r>
        <w:t>The state diagram should give us a pretty good idea of when each of the states of a Fragment are called. The first state that the Fragment will be in is –</w:t>
      </w:r>
    </w:p>
    <w:p w:rsidR="009D71DF" w:rsidRDefault="003B43A8" w:rsidP="009D71DF">
      <w:pPr>
        <w:pStyle w:val="Heading2"/>
      </w:pPr>
      <w:proofErr w:type="spellStart"/>
      <w:r>
        <w:t>OnAttach</w:t>
      </w:r>
      <w:proofErr w:type="spellEnd"/>
    </w:p>
    <w:p w:rsidR="003B43A8" w:rsidRDefault="003B43A8" w:rsidP="003B43A8">
      <w:r>
        <w:t xml:space="preserve">This is where a fragment is associated with an activity. Keep in mind that when this method is called, </w:t>
      </w:r>
      <w:proofErr w:type="gramStart"/>
      <w:r>
        <w:t>your</w:t>
      </w:r>
      <w:proofErr w:type="gramEnd"/>
      <w:r>
        <w:t xml:space="preserve"> Fragment, and or, Activity is not fully initialized and you will receive a reference to the activity that its associated with.</w:t>
      </w:r>
    </w:p>
    <w:p w:rsidR="003B43A8" w:rsidRPr="003B43A8" w:rsidRDefault="003B43A8" w:rsidP="003B43A8">
      <w:pPr>
        <w:pStyle w:val="Heading2"/>
      </w:pPr>
      <w:proofErr w:type="spellStart"/>
      <w:r>
        <w:t>OnCreate</w:t>
      </w:r>
      <w:proofErr w:type="spellEnd"/>
    </w:p>
    <w:p w:rsidR="009D71DF" w:rsidRDefault="003B43A8" w:rsidP="009D71DF">
      <w:proofErr w:type="spellStart"/>
      <w:r w:rsidRPr="003B43A8">
        <w:t>OnCreate</w:t>
      </w:r>
      <w:proofErr w:type="spellEnd"/>
      <w:r w:rsidRPr="003B43A8">
        <w:t xml:space="preserve"> gets called when a </w:t>
      </w:r>
      <w:r>
        <w:t>fragment</w:t>
      </w:r>
      <w:r w:rsidRPr="003B43A8">
        <w:t xml:space="preserve"> is first created. Actions like Creating Views &amp; View Groups, Initialization are generally done in </w:t>
      </w:r>
      <w:proofErr w:type="spellStart"/>
      <w:r w:rsidRPr="003B43A8">
        <w:t>OnCreate</w:t>
      </w:r>
      <w:proofErr w:type="spellEnd"/>
      <w:r w:rsidRPr="003B43A8">
        <w:t xml:space="preserve"> Method.</w:t>
      </w:r>
    </w:p>
    <w:p w:rsidR="003B43A8" w:rsidRDefault="003B43A8" w:rsidP="003B43A8">
      <w:pPr>
        <w:pStyle w:val="Heading2"/>
      </w:pPr>
      <w:proofErr w:type="spellStart"/>
      <w:r>
        <w:t>OnCreateView</w:t>
      </w:r>
      <w:proofErr w:type="spellEnd"/>
    </w:p>
    <w:p w:rsidR="003B43A8" w:rsidRDefault="003B43A8" w:rsidP="003B43A8">
      <w:proofErr w:type="spellStart"/>
      <w:r>
        <w:t>OnCreateView</w:t>
      </w:r>
      <w:proofErr w:type="spellEnd"/>
      <w:r>
        <w:t xml:space="preserve"> gets called when Android is ready draw fragment user interface. To draw UI for the fragment we must return a View Component from this method.</w:t>
      </w:r>
    </w:p>
    <w:p w:rsidR="00E350B3" w:rsidRDefault="00E350B3" w:rsidP="00E350B3">
      <w:pPr>
        <w:pStyle w:val="Heading2"/>
      </w:pPr>
      <w:proofErr w:type="spellStart"/>
      <w:r>
        <w:t>OnActivityCreated</w:t>
      </w:r>
      <w:proofErr w:type="spellEnd"/>
    </w:p>
    <w:p w:rsidR="00E350B3" w:rsidRDefault="00E350B3" w:rsidP="00E350B3">
      <w:proofErr w:type="spellStart"/>
      <w:r>
        <w:t>OnActivityCreated</w:t>
      </w:r>
      <w:proofErr w:type="spellEnd"/>
      <w:r>
        <w:t xml:space="preserve"> gets called when the Activity that the fragment is associated with gets created. This is where we can use our handy-dandy </w:t>
      </w:r>
      <w:proofErr w:type="spellStart"/>
      <w:r>
        <w:t>FindViewById</w:t>
      </w:r>
      <w:proofErr w:type="spellEnd"/>
      <w:r>
        <w:t>&lt;T&gt; methods to find views in Activity.</w:t>
      </w:r>
    </w:p>
    <w:p w:rsidR="00E350B3" w:rsidRPr="00E350B3" w:rsidRDefault="00E350B3" w:rsidP="00E350B3">
      <w:pPr>
        <w:pStyle w:val="Heading2"/>
      </w:pPr>
      <w:proofErr w:type="spellStart"/>
      <w:r>
        <w:t>OnStart</w:t>
      </w:r>
      <w:proofErr w:type="spellEnd"/>
    </w:p>
    <w:p w:rsidR="003B43A8" w:rsidRDefault="003B43A8" w:rsidP="003B43A8">
      <w:r>
        <w:t xml:space="preserve"> </w:t>
      </w:r>
      <w:proofErr w:type="spellStart"/>
      <w:r w:rsidR="00E350B3">
        <w:t>OnStart</w:t>
      </w:r>
      <w:proofErr w:type="spellEnd"/>
      <w:r w:rsidR="00E350B3">
        <w:t xml:space="preserve"> method is generally used to refresh any data in the View and View Groups, this method gets called when the Fragment is first visible.</w:t>
      </w:r>
    </w:p>
    <w:p w:rsidR="00E350B3" w:rsidRDefault="000A1231" w:rsidP="000A1231">
      <w:pPr>
        <w:pStyle w:val="Heading2"/>
      </w:pPr>
      <w:proofErr w:type="spellStart"/>
      <w:r>
        <w:t>OnPause</w:t>
      </w:r>
      <w:proofErr w:type="spellEnd"/>
    </w:p>
    <w:p w:rsidR="000A1231" w:rsidRDefault="000A1231" w:rsidP="000A1231">
      <w:proofErr w:type="spellStart"/>
      <w:r>
        <w:t>OnPause</w:t>
      </w:r>
      <w:proofErr w:type="spellEnd"/>
      <w:r>
        <w:t xml:space="preserve"> gets called when the Fragment is about go into background. This method is generally overridden to save any non-persisted information from the user interface.</w:t>
      </w:r>
    </w:p>
    <w:p w:rsidR="000A1231" w:rsidRDefault="000A1231" w:rsidP="000A1231">
      <w:pPr>
        <w:pStyle w:val="Heading2"/>
      </w:pPr>
      <w:proofErr w:type="spellStart"/>
      <w:r>
        <w:t>OnStop</w:t>
      </w:r>
      <w:proofErr w:type="spellEnd"/>
    </w:p>
    <w:p w:rsidR="000A1231" w:rsidRDefault="000A1231" w:rsidP="000A1231">
      <w:proofErr w:type="spellStart"/>
      <w:r>
        <w:t>OnStop</w:t>
      </w:r>
      <w:proofErr w:type="spellEnd"/>
      <w:r>
        <w:t xml:space="preserve"> is called when the Fragment is no longer visible to the user and is being stopped.</w:t>
      </w:r>
    </w:p>
    <w:p w:rsidR="000A1231" w:rsidRDefault="000A1231" w:rsidP="000A1231">
      <w:pPr>
        <w:pStyle w:val="Heading2"/>
      </w:pPr>
      <w:proofErr w:type="spellStart"/>
      <w:r>
        <w:t>OnDestroy</w:t>
      </w:r>
      <w:proofErr w:type="spellEnd"/>
    </w:p>
    <w:p w:rsidR="000A1231" w:rsidRDefault="000A1231" w:rsidP="000A1231">
      <w:proofErr w:type="spellStart"/>
      <w:r>
        <w:t>OnDestroy</w:t>
      </w:r>
      <w:proofErr w:type="spellEnd"/>
      <w:r>
        <w:t xml:space="preserve"> is called when a Fragment is destroyed completely. There are scenario when Android will not call </w:t>
      </w:r>
      <w:proofErr w:type="spellStart"/>
      <w:r>
        <w:t>OnDestroy</w:t>
      </w:r>
      <w:proofErr w:type="spellEnd"/>
      <w:r>
        <w:t xml:space="preserve">, so don’t count on doing any persistence in </w:t>
      </w:r>
      <w:proofErr w:type="spellStart"/>
      <w:r>
        <w:t>OnDestroy</w:t>
      </w:r>
      <w:proofErr w:type="spellEnd"/>
      <w:r>
        <w:t>.</w:t>
      </w:r>
    </w:p>
    <w:p w:rsidR="000A1231" w:rsidRDefault="000A1231" w:rsidP="000A1231"/>
    <w:p w:rsidR="000A1231" w:rsidRDefault="000A1231" w:rsidP="000A1231">
      <w:r>
        <w:t>Let’s take a look at all the state methods that you can override in a Fragment real quick in code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231" w:rsidTr="000A1231">
        <w:tc>
          <w:tcPr>
            <w:tcW w:w="9350" w:type="dxa"/>
          </w:tcPr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Android.Views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FragmentSamples</w:t>
            </w:r>
            <w:proofErr w:type="spellEnd"/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MyFragment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Fragment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OnAttach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activity)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.OnAttach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(activity);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OnCreateView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LayoutInflater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inflater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.OnCreateView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inflater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container,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OnActivityCreated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.OnActivityCreated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OnPause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.OnPause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.OnStop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OnDestroy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.OnDestroy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A1231" w:rsidRDefault="000A1231" w:rsidP="000A1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A1231" w:rsidRDefault="000A1231" w:rsidP="000A1231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A1231" w:rsidRDefault="000A1231" w:rsidP="000A1231"/>
    <w:p w:rsidR="00083AA1" w:rsidRDefault="00083AA1" w:rsidP="000A1231">
      <w:r>
        <w:t xml:space="preserve">Gist file link: </w:t>
      </w:r>
      <w:hyperlink r:id="rId10" w:history="1">
        <w:r w:rsidRPr="00065C28">
          <w:rPr>
            <w:rStyle w:val="Hyperlink"/>
          </w:rPr>
          <w:t>https://gist.github.com/vkoppaka/0f88b07387af023032eb</w:t>
        </w:r>
      </w:hyperlink>
      <w:r>
        <w:t xml:space="preserve"> </w:t>
      </w:r>
    </w:p>
    <w:p w:rsidR="00083AA1" w:rsidRDefault="00873078" w:rsidP="00873078">
      <w:pPr>
        <w:pStyle w:val="Heading1"/>
      </w:pPr>
      <w:r>
        <w:t>Simple Example</w:t>
      </w:r>
    </w:p>
    <w:p w:rsidR="00D84D00" w:rsidRDefault="00D84D00" w:rsidP="00D84D00">
      <w:r>
        <w:t xml:space="preserve">Let’s build a simple example on using Fragments in </w:t>
      </w:r>
      <w:proofErr w:type="spellStart"/>
      <w:r>
        <w:t>Xamarin.Android</w:t>
      </w:r>
      <w:proofErr w:type="spellEnd"/>
      <w:r>
        <w:t>. Over the course of this blog post we will keep using Fragment more which will serve as examples for more complicated scenarios.</w:t>
      </w:r>
    </w:p>
    <w:p w:rsidR="00D84D00" w:rsidRDefault="00D84D00" w:rsidP="00D84D00">
      <w:r>
        <w:t xml:space="preserve">In our </w:t>
      </w:r>
      <w:proofErr w:type="spellStart"/>
      <w:r>
        <w:t>Main.axml</w:t>
      </w:r>
      <w:proofErr w:type="spellEnd"/>
      <w:r>
        <w:t xml:space="preserve"> (or any AXML file) add &lt;Fragment&gt; element and set its class attribute to the Fragment we are about to create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D00" w:rsidTr="00D84D00">
        <w:tc>
          <w:tcPr>
            <w:tcW w:w="9350" w:type="dxa"/>
          </w:tcPr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?&gt;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84D00" w:rsidRDefault="00D84D00" w:rsidP="006B55EE">
            <w:pPr>
              <w:tabs>
                <w:tab w:val="left" w:pos="307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fragment</w:t>
            </w:r>
            <w:r w:rsidR="006B55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FragmentSamples.AboutFragment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titles_fragment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D84D00" w:rsidRDefault="00D84D00" w:rsidP="00D84D00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D84D00" w:rsidRPr="00D84D00" w:rsidRDefault="00D84D00" w:rsidP="00D84D00"/>
    <w:p w:rsidR="00873078" w:rsidRDefault="00D84D00" w:rsidP="000A1231">
      <w:r>
        <w:t xml:space="preserve">Gist file link: </w:t>
      </w:r>
      <w:hyperlink r:id="rId11" w:history="1">
        <w:r w:rsidRPr="00065C28">
          <w:rPr>
            <w:rStyle w:val="Hyperlink"/>
          </w:rPr>
          <w:t>https://gist.github.com/vkoppaka/76a453988bb79595e94b</w:t>
        </w:r>
      </w:hyperlink>
      <w:r>
        <w:t xml:space="preserve"> </w:t>
      </w:r>
    </w:p>
    <w:p w:rsidR="00D84D00" w:rsidRDefault="00D84D00" w:rsidP="000A1231">
      <w:r>
        <w:t xml:space="preserve">And our About Fragment that the Main Activity links to is really simple, with just overriding the </w:t>
      </w:r>
      <w:proofErr w:type="spellStart"/>
      <w:r>
        <w:t>OnCreateView</w:t>
      </w:r>
      <w:proofErr w:type="spellEnd"/>
      <w:r>
        <w:t xml:space="preserve"> method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D00" w:rsidTr="00D84D00">
        <w:tc>
          <w:tcPr>
            <w:tcW w:w="9350" w:type="dxa"/>
          </w:tcPr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Android.Views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FragmentSamples</w:t>
            </w:r>
            <w:proofErr w:type="spellEnd"/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AboutFragment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Fragment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OnCreateView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LayoutInflater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inflater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inflater.Inflate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.About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container,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84D00" w:rsidRDefault="00D84D00" w:rsidP="00D84D00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84D00" w:rsidRDefault="00D84D00" w:rsidP="000A1231">
      <w:r>
        <w:t xml:space="preserve">Gist file link: </w:t>
      </w:r>
      <w:hyperlink r:id="rId12" w:history="1">
        <w:r w:rsidRPr="00065C28">
          <w:rPr>
            <w:rStyle w:val="Hyperlink"/>
          </w:rPr>
          <w:t>https://gist.github.com/vkoppaka/b0d7d5eb25405d206132</w:t>
        </w:r>
      </w:hyperlink>
      <w:r>
        <w:t xml:space="preserve"> </w:t>
      </w:r>
    </w:p>
    <w:p w:rsidR="00D84D00" w:rsidRDefault="00D84D00" w:rsidP="000A1231">
      <w:r>
        <w:t xml:space="preserve">If you notice carefully, the only method we override in the Fragment is the </w:t>
      </w:r>
      <w:proofErr w:type="spellStart"/>
      <w:r>
        <w:t>OnCreateView</w:t>
      </w:r>
      <w:proofErr w:type="spellEnd"/>
      <w:r>
        <w:t xml:space="preserve"> method which gets called to draw the user interface of the Fragment. We are just inflating another Layout, </w:t>
      </w:r>
      <w:proofErr w:type="gramStart"/>
      <w:r>
        <w:t>About</w:t>
      </w:r>
      <w:proofErr w:type="gramEnd"/>
      <w:r>
        <w:t>, and returning from this method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D00" w:rsidTr="00D84D00">
        <w:tc>
          <w:tcPr>
            <w:tcW w:w="9350" w:type="dxa"/>
          </w:tcPr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?&gt;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84D00" w:rsidRDefault="00D84D00" w:rsidP="006B55EE">
            <w:pPr>
              <w:tabs>
                <w:tab w:val="left" w:pos="29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TextView</w:t>
            </w:r>
            <w:proofErr w:type="spellEnd"/>
            <w:r w:rsidR="006B55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Hello, and welcome to 31 Days of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Xamarin.Android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84D00" w:rsidRDefault="00D84D00" w:rsidP="00D84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D84D00" w:rsidRDefault="00D84D00" w:rsidP="00D84D00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D84D00" w:rsidRDefault="00D84D00" w:rsidP="000A1231"/>
    <w:p w:rsidR="00D84D00" w:rsidRDefault="00D84D00" w:rsidP="000A1231">
      <w:r>
        <w:t>And voila, that’s it. If you run your application, you should now see the Fragment in your activity –</w:t>
      </w:r>
    </w:p>
    <w:p w:rsidR="00D84D00" w:rsidRDefault="00D84D00" w:rsidP="000A1231">
      <w:bookmarkStart w:id="0" w:name="_GoBack"/>
      <w:r>
        <w:rPr>
          <w:noProof/>
        </w:rPr>
        <w:drawing>
          <wp:inline distT="0" distB="0" distL="0" distR="0" wp14:anchorId="3EFC2521" wp14:editId="0514E153">
            <wp:extent cx="5523809" cy="204761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4D00" w:rsidRDefault="002A0B0A" w:rsidP="000A1231">
      <w:r>
        <w:t>That’s it for today, see you all tomorrow.</w:t>
      </w:r>
    </w:p>
    <w:p w:rsidR="00D84D00" w:rsidRPr="000A1231" w:rsidRDefault="00D84D00" w:rsidP="000A1231"/>
    <w:sectPr w:rsidR="00D84D00" w:rsidRPr="000A12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7043"/>
    <w:multiLevelType w:val="hybridMultilevel"/>
    <w:tmpl w:val="902EB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F259B"/>
    <w:multiLevelType w:val="hybridMultilevel"/>
    <w:tmpl w:val="B60E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7CD1"/>
    <w:multiLevelType w:val="hybridMultilevel"/>
    <w:tmpl w:val="5E0C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46744"/>
    <w:multiLevelType w:val="hybridMultilevel"/>
    <w:tmpl w:val="B6546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0ED8"/>
    <w:multiLevelType w:val="hybridMultilevel"/>
    <w:tmpl w:val="2BCC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B584A"/>
    <w:multiLevelType w:val="hybridMultilevel"/>
    <w:tmpl w:val="9D00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054A9"/>
    <w:multiLevelType w:val="hybridMultilevel"/>
    <w:tmpl w:val="46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35F75"/>
    <w:multiLevelType w:val="hybridMultilevel"/>
    <w:tmpl w:val="A6C0A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D407C"/>
    <w:rsid w:val="00063078"/>
    <w:rsid w:val="00083AA1"/>
    <w:rsid w:val="00091854"/>
    <w:rsid w:val="000A1231"/>
    <w:rsid w:val="000C7550"/>
    <w:rsid w:val="000F2913"/>
    <w:rsid w:val="001A00A6"/>
    <w:rsid w:val="001C131F"/>
    <w:rsid w:val="001E32B6"/>
    <w:rsid w:val="00211AA5"/>
    <w:rsid w:val="00242D81"/>
    <w:rsid w:val="00282791"/>
    <w:rsid w:val="002A0B0A"/>
    <w:rsid w:val="002A1B7B"/>
    <w:rsid w:val="002A295E"/>
    <w:rsid w:val="003B43A8"/>
    <w:rsid w:val="004A2D61"/>
    <w:rsid w:val="004D407C"/>
    <w:rsid w:val="004E67E0"/>
    <w:rsid w:val="0054683A"/>
    <w:rsid w:val="00591D4A"/>
    <w:rsid w:val="005933BF"/>
    <w:rsid w:val="005A430F"/>
    <w:rsid w:val="006605D4"/>
    <w:rsid w:val="00660A02"/>
    <w:rsid w:val="006876D1"/>
    <w:rsid w:val="006A4E08"/>
    <w:rsid w:val="006B55EE"/>
    <w:rsid w:val="006B7F22"/>
    <w:rsid w:val="006C5E29"/>
    <w:rsid w:val="00715DAC"/>
    <w:rsid w:val="007D156C"/>
    <w:rsid w:val="0080469D"/>
    <w:rsid w:val="00866149"/>
    <w:rsid w:val="00873078"/>
    <w:rsid w:val="0089700B"/>
    <w:rsid w:val="008C0761"/>
    <w:rsid w:val="008C5A59"/>
    <w:rsid w:val="00900BE8"/>
    <w:rsid w:val="00950169"/>
    <w:rsid w:val="009920A9"/>
    <w:rsid w:val="009A07A2"/>
    <w:rsid w:val="009D18E1"/>
    <w:rsid w:val="009D71DF"/>
    <w:rsid w:val="009E118A"/>
    <w:rsid w:val="00A77ABA"/>
    <w:rsid w:val="00AC330F"/>
    <w:rsid w:val="00B06602"/>
    <w:rsid w:val="00B17757"/>
    <w:rsid w:val="00B17AF2"/>
    <w:rsid w:val="00B53DED"/>
    <w:rsid w:val="00B72027"/>
    <w:rsid w:val="00B72104"/>
    <w:rsid w:val="00BE3381"/>
    <w:rsid w:val="00C02C82"/>
    <w:rsid w:val="00C16AD1"/>
    <w:rsid w:val="00CA3286"/>
    <w:rsid w:val="00D072F5"/>
    <w:rsid w:val="00D100CE"/>
    <w:rsid w:val="00D11C37"/>
    <w:rsid w:val="00D756ED"/>
    <w:rsid w:val="00D84D00"/>
    <w:rsid w:val="00D855B7"/>
    <w:rsid w:val="00D917B7"/>
    <w:rsid w:val="00D92645"/>
    <w:rsid w:val="00DA3B95"/>
    <w:rsid w:val="00DE1324"/>
    <w:rsid w:val="00DF47E1"/>
    <w:rsid w:val="00E150FA"/>
    <w:rsid w:val="00E33567"/>
    <w:rsid w:val="00E350B3"/>
    <w:rsid w:val="00E351DC"/>
    <w:rsid w:val="00E82883"/>
    <w:rsid w:val="00E87346"/>
    <w:rsid w:val="00E95AFF"/>
    <w:rsid w:val="00F237C2"/>
    <w:rsid w:val="00F337C2"/>
    <w:rsid w:val="00F66CA5"/>
    <w:rsid w:val="00FA2254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D418B-9461-4D26-A98C-FBD8307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DF47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DF4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hyperlink" Target="https://gist.github.com/vkoppaka/6f249251b4ca38f4ad28" TargetMode="External"/><Relationship Id="rId12" Type="http://schemas.openxmlformats.org/officeDocument/2006/relationships/hyperlink" Target="https://gist.github.com/vkoppaka/b0d7d5eb25405d20613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t.github.com/vkoppaka/76a453988bb79595e94b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st.github.com/vkoppaka/0f88b07387af023032eb" TargetMode="External"/><Relationship Id="rId4" Type="http://schemas.openxmlformats.org/officeDocument/2006/relationships/styles" Target="styles.xml"/><Relationship Id="rId9" Type="http://schemas.openxmlformats.org/officeDocument/2006/relationships/hyperlink" Target="http://developer.android.com/guide/components/fragments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FA81E-3310-4C66-ABEC-FE93379720C2}"/>
      </w:docPartPr>
      <w:docPartBody>
        <w:p w:rsidR="00626483" w:rsidRDefault="001E3636">
          <w:r w:rsidRPr="006046C3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FB"/>
    <w:rsid w:val="000C72A3"/>
    <w:rsid w:val="001B54FB"/>
    <w:rsid w:val="001E3636"/>
    <w:rsid w:val="001F1968"/>
    <w:rsid w:val="002017B8"/>
    <w:rsid w:val="0034583A"/>
    <w:rsid w:val="00467D19"/>
    <w:rsid w:val="005B7129"/>
    <w:rsid w:val="00626483"/>
    <w:rsid w:val="00867995"/>
    <w:rsid w:val="008D62FC"/>
    <w:rsid w:val="00997761"/>
    <w:rsid w:val="00AB7149"/>
    <w:rsid w:val="00FD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6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Day 17: Fragments in Xamarin.Android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1382</TotalTime>
  <Pages>1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Koppaka</dc:creator>
  <cp:keywords/>
  <dc:description/>
  <cp:lastModifiedBy>Venkata Koppaka</cp:lastModifiedBy>
  <cp:revision>64</cp:revision>
  <dcterms:created xsi:type="dcterms:W3CDTF">2015-07-28T03:21:00Z</dcterms:created>
  <dcterms:modified xsi:type="dcterms:W3CDTF">2015-08-11T05:52:00Z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